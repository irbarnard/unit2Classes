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2" w:after="0" w:line="240" w:lineRule="auto"/>
        <w:ind w:left="185" w:right="925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18.375pt;margin-top:18.468811pt;width:575.25pt;height:733.25pt;mso-position-horizontal-relative:page;mso-position-vertical-relative:page;z-index:-114" coordorigin="368,369" coordsize="11505,14665">
            <v:group style="position:absolute;left:370;top:372;width:11500;height:14660" coordorigin="370,372" coordsize="11500,14660">
              <v:shape style="position:absolute;left:370;top:372;width:11500;height:14660" coordorigin="370,372" coordsize="11500,14660" path="m6120,372l11720,372,11743,374,11804,398,11849,445,11869,508,11870,14882,11868,14905,11844,14966,11797,15011,11734,15031,520,15032,497,15030,436,15006,391,14959,371,14896,370,522,372,499,396,438,443,393,506,373,6120,372xe" filled="f" stroked="t" strokeweight=".25pt" strokecolor="#000000">
                <v:path arrowok="t"/>
              </v:shape>
            </v:group>
            <v:group style="position:absolute;left:410;top:412;width:11420;height:14580" coordorigin="410,412" coordsize="11420,14580">
              <v:shape style="position:absolute;left:410;top:412;width:11420;height:14580" coordorigin="410,412" coordsize="11420,14580" path="m6120,412l11680,412,11703,414,11764,438,11809,485,11829,548,11830,14842,11828,14865,11804,14926,11757,14971,11694,14991,560,14992,537,14990,476,14966,431,14919,411,14856,410,562,412,539,436,478,483,433,546,413,6120,412xe" filled="f" stroked="t" strokeweight=".25pt" strokecolor="#000000">
                <v:path arrowok="t"/>
              </v:shape>
            </v:group>
            <v:group style="position:absolute;left:1043;top:482;width:2;height:14445" coordorigin="1043,482" coordsize="2,14445">
              <v:shape style="position:absolute;left:1043;top:482;width:2;height:14445" coordorigin="1043,482" coordsize="0,14445" path="m1043,482l1043,14927e" filled="f" stroked="t" strokeweight=".25pt" strokecolor="#808080">
                <v:path arrowok="t"/>
              </v:shape>
            </v:group>
            <v:group style="position:absolute;left:1083;top:482;width:2;height:14445" coordorigin="1083,482" coordsize="2,14445">
              <v:shape style="position:absolute;left:1083;top:482;width:2;height:14445" coordorigin="1083,482" coordsize="0,14445" path="m1083,482l1083,14927e" filled="f" stroked="t" strokeweight=".25pt" strokecolor="#808080">
                <v:path arrowok="t"/>
              </v:shape>
              <v:shape style="position:absolute;left:7151;top:1974;width:4396;height:1923" type="#_x0000_t75">
                <v:imagedata r:id="rId5" o:title=""/>
              </v:shape>
            </v:group>
            <v:group style="position:absolute;left:3616;top:3151;width:688;height:248" coordorigin="3616,3151" coordsize="688,248">
              <v:shape style="position:absolute;left:3616;top:3151;width:688;height:248" coordorigin="3616,3151" coordsize="688,248" path="m4260,3151l3652,3161,3621,3231,3616,3272,3617,3293,3630,3352,3660,3399,4268,3390,4299,3319,4304,3279,4303,3258,4290,3199,4260,3151e" filled="t" fillcolor="#FFFFA9" stroked="f">
                <v:path arrowok="t"/>
                <v:fill/>
              </v:shape>
            </v:group>
            <v:group style="position:absolute;left:3616;top:3411;width:688;height:248" coordorigin="3616,3411" coordsize="688,248">
              <v:shape style="position:absolute;left:3616;top:3411;width:688;height:248" coordorigin="3616,3411" coordsize="688,248" path="m4260,3411l3652,3421,3621,3491,3616,3532,3617,3553,3630,3612,3660,3659,4268,3650,4299,3579,4304,3539,4303,3518,4290,3459,4260,3411e" filled="t" fillcolor="#FFFFA9" stroked="f">
                <v:path arrowok="t"/>
                <v:fill/>
              </v:shape>
            </v:group>
            <v:group style="position:absolute;left:2896;top:3931;width:567;height:248" coordorigin="2896,3931" coordsize="567,248">
              <v:shape style="position:absolute;left:2896;top:3931;width:567;height:248" coordorigin="2896,3931" coordsize="567,248" path="m3420,3931l2932,3941,2901,4011,2896,4052,2897,4073,2910,4132,2940,4179,3428,4170,3459,4099,3464,4059,3463,4038,3450,3979,3420,3931e" filled="t" fillcolor="#FFFFA9" stroked="f">
                <v:path arrowok="t"/>
                <v:fill/>
              </v:shape>
            </v:group>
            <v:group style="position:absolute;left:1816;top:7831;width:567;height:248" coordorigin="1816,7831" coordsize="567,248">
              <v:shape style="position:absolute;left:1816;top:7831;width:567;height:248" coordorigin="1816,7831" coordsize="567,248" path="m2340,7831l1852,7841,1821,7911,1816,7952,1817,7973,1830,8032,1860,8079,2348,8070,2379,7999,2384,7959,2383,7938,2370,7879,2340,7831e" filled="t" fillcolor="#FFFFA9" stroked="f">
                <v:path arrowok="t"/>
                <v:fill/>
              </v:shape>
            </v:group>
            <v:group style="position:absolute;left:2656;top:2631;width:567;height:248" coordorigin="2656,2631" coordsize="567,248">
              <v:shape style="position:absolute;left:2656;top:2631;width:567;height:248" coordorigin="2656,2631" coordsize="567,248" path="m3180,2631l2692,2641,2661,2711,2656,2752,2657,2773,2670,2832,2700,2879,3188,2870,3219,2799,3224,2759,3223,2738,3210,2679,3180,2631e" filled="t" fillcolor="#00A900" stroked="f">
                <v:path arrowok="t"/>
                <v:fill/>
              </v:shape>
            </v:group>
            <v:group style="position:absolute;left:2296;top:7311;width:567;height:248" coordorigin="2296,7311" coordsize="567,248">
              <v:shape style="position:absolute;left:2296;top:7311;width:567;height:248" coordorigin="2296,7311" coordsize="567,248" path="m2820,7311l2332,7321,2301,7391,2296,7432,2297,7453,2310,7512,2340,7559,2828,7550,2859,7479,2864,7439,2863,7418,2850,7359,2820,7311e" filled="t" fillcolor="#003F00" stroked="f">
                <v:path arrowok="t"/>
                <v:fill/>
              </v:shape>
            </v:group>
            <v:group style="position:absolute;left:2296;top:9391;width:928;height:248" coordorigin="2296,9391" coordsize="928,248">
              <v:shape style="position:absolute;left:2296;top:9391;width:928;height:248" coordorigin="2296,9391" coordsize="928,248" path="m3180,9391l2332,9401,2301,9471,2296,9512,2297,9533,2310,9592,2340,9639,3188,9630,3219,9559,3224,9519,3223,9498,3210,9439,3180,9391e" filled="t" fillcolor="#003F00" stroked="f">
                <v:path arrowok="t"/>
                <v:fill/>
              </v:shape>
            </v:group>
            <v:group style="position:absolute;left:2416;top:3931;width:447;height:248" coordorigin="2416,3931" coordsize="447,248">
              <v:shape style="position:absolute;left:2416;top:3931;width:447;height:248" coordorigin="2416,3931" coordsize="447,248" path="m2820,3931l2452,3941,2421,4011,2416,4052,2417,4073,2430,4132,2460,4179,2828,4170,2859,4099,2864,4059,2863,4038,2850,3979,2820,3931e" filled="t" fillcolor="#FFFF00" stroked="f">
                <v:path arrowok="t"/>
                <v:fill/>
              </v:shape>
            </v:group>
            <v:group style="position:absolute;left:3136;top:3151;width:447;height:248" coordorigin="3136,3151" coordsize="447,248">
              <v:shape style="position:absolute;left:3136;top:3151;width:447;height:248" coordorigin="3136,3151" coordsize="447,248" path="m3540,3151l3172,3161,3141,3231,3136,3272,3137,3293,3150,3352,3180,3399,3548,3390,3579,3319,3584,3279,3583,3258,3570,3199,3540,3151e" filled="t" fillcolor="#FFFF00" stroked="f">
                <v:path arrowok="t"/>
                <v:fill/>
              </v:shape>
            </v:group>
            <v:group style="position:absolute;left:3136;top:3411;width:447;height:248" coordorigin="3136,3411" coordsize="447,248">
              <v:shape style="position:absolute;left:3136;top:3411;width:447;height:248" coordorigin="3136,3411" coordsize="447,248" path="m3540,3411l3172,3421,3141,3491,3136,3532,3137,3553,3150,3612,3180,3659,3548,3650,3579,3579,3584,3539,3583,3518,3570,3459,3540,3411e" filled="t" fillcolor="#FFFF00" stroked="f">
                <v:path arrowok="t"/>
                <v:fill/>
              </v:shape>
            </v:group>
            <v:group style="position:absolute;left:2656;top:7831;width:687;height:248" coordorigin="2656,7831" coordsize="687,248">
              <v:shape style="position:absolute;left:2656;top:7831;width:687;height:248" coordorigin="2656,7831" coordsize="687,248" path="m3300,7831l2692,7841,2661,7911,2656,7952,2657,7973,2670,8032,2700,8079,3308,8070,3339,7999,3344,7959,3343,7938,3330,7879,3300,7831e" filled="t" fillcolor="#FFFF00" stroked="f">
                <v:path arrowok="t"/>
                <v:fill/>
              </v:shape>
            </v:group>
            <v:group style="position:absolute;left:1096;top:2631;width:808;height:248" coordorigin="1096,2631" coordsize="808,248">
              <v:shape style="position:absolute;left:1096;top:2631;width:808;height:248" coordorigin="1096,2631" coordsize="808,248" path="m1860,2631l1132,2641,1101,2711,1096,2752,1097,2773,1110,2832,1140,2879,1868,2870,1899,2799,1904,2759,1903,2738,1890,2679,1860,2631e" filled="t" fillcolor="#FFFFD2" stroked="f">
                <v:path arrowok="t"/>
                <v:fill/>
              </v:shape>
            </v:group>
            <v:group style="position:absolute;left:1456;top:3151;width:928;height:248" coordorigin="1456,3151" coordsize="928,248">
              <v:shape style="position:absolute;left:1456;top:3151;width:928;height:248" coordorigin="1456,3151" coordsize="928,248" path="m2340,3151l1492,3161,1461,3231,1456,3272,1457,3293,1470,3352,1500,3399,2348,3390,2379,3319,2384,3279,2383,3258,2370,3199,2340,3151e" filled="t" fillcolor="#FFFFD2" stroked="f">
                <v:path arrowok="t"/>
                <v:fill/>
              </v:shape>
            </v:group>
            <v:group style="position:absolute;left:1456;top:3411;width:928;height:248" coordorigin="1456,3411" coordsize="928,248">
              <v:shape style="position:absolute;left:1456;top:3411;width:928;height:248" coordorigin="1456,3411" coordsize="928,248" path="m2340,3411l1492,3421,1461,3491,1456,3532,1457,3553,1470,3612,1500,3659,2348,3650,2379,3579,2384,3539,2383,3518,2370,3459,2340,3411e" filled="t" fillcolor="#FFFFD2" stroked="f">
                <v:path arrowok="t"/>
                <v:fill/>
              </v:shape>
            </v:group>
            <v:group style="position:absolute;left:1456;top:3931;width:928;height:248" coordorigin="1456,3931" coordsize="928,248">
              <v:shape style="position:absolute;left:1456;top:3931;width:928;height:248" coordorigin="1456,3931" coordsize="928,248" path="m2340,3931l1492,3941,1461,4011,1456,4052,1457,4073,1470,4132,1500,4179,2348,4170,2379,4099,2384,4059,2383,4038,2370,3979,2340,3931e" filled="t" fillcolor="#FFFFD2" stroked="f">
                <v:path arrowok="t"/>
                <v:fill/>
              </v:shape>
            </v:group>
            <v:group style="position:absolute;left:1456;top:5231;width:808;height:248" coordorigin="1456,5231" coordsize="808,248">
              <v:shape style="position:absolute;left:1456;top:5231;width:808;height:248" coordorigin="1456,5231" coordsize="808,248" path="m2220,5231l1492,5241,1461,5311,1456,5352,1457,5373,1470,5432,1500,5479,2228,5470,2259,5399,2264,5359,2263,5338,2250,5279,2220,5231e" filled="t" fillcolor="#FFFFD2" stroked="f">
                <v:path arrowok="t"/>
                <v:fill/>
              </v:shape>
            </v:group>
            <v:group style="position:absolute;left:1456;top:7311;width:808;height:248" coordorigin="1456,7311" coordsize="808,248">
              <v:shape style="position:absolute;left:1456;top:7311;width:808;height:248" coordorigin="1456,7311" coordsize="808,248" path="m2220,7311l1492,7321,1461,7391,1456,7432,1457,7453,1470,7512,1500,7559,2228,7550,2259,7479,2264,7439,2263,7418,2250,7359,2220,7311e" filled="t" fillcolor="#FFFFD2" stroked="f">
                <v:path arrowok="t"/>
                <v:fill/>
              </v:shape>
            </v:group>
            <v:group style="position:absolute;left:1456;top:9391;width:808;height:248" coordorigin="1456,9391" coordsize="808,248">
              <v:shape style="position:absolute;left:1456;top:9391;width:808;height:248" coordorigin="1456,9391" coordsize="808,248" path="m2220,9391l1492,9401,1461,9471,1456,9512,1457,9533,1470,9592,1500,9639,2228,9630,2259,9559,2264,9519,2263,9498,2250,9439,2220,9391e" filled="t" fillcolor="#FFFFD2" stroked="f">
                <v:path arrowok="t"/>
                <v:fill/>
              </v:shape>
            </v:group>
            <v:group style="position:absolute;left:1456;top:11471;width:808;height:248" coordorigin="1456,11471" coordsize="808,248">
              <v:shape style="position:absolute;left:1456;top:11471;width:808;height:248" coordorigin="1456,11471" coordsize="808,248" path="m2220,11471l1492,11481,1461,11551,1456,11592,1457,11613,1470,11672,1500,11719,2228,11710,2259,11639,2264,11599,2263,11578,2250,11519,2220,11471e" filled="t" fillcolor="#FFFFD2" stroked="f">
                <v:path arrowok="t"/>
                <v:fill/>
              </v:shape>
            </v:group>
            <v:group style="position:absolute;left:2296;top:5231;width:928;height:248" coordorigin="2296,5231" coordsize="928,248">
              <v:shape style="position:absolute;left:2296;top:5231;width:928;height:248" coordorigin="2296,5231" coordsize="928,248" path="m3180,5231l2332,5241,2301,5311,2296,5352,2297,5373,2310,5432,2340,5479,3188,5470,3219,5399,3224,5359,3223,5338,3210,5279,3180,5231e" filled="t" fillcolor="#FFA900" stroked="f">
                <v:path arrowok="t"/>
                <v:fill/>
              </v:shape>
            </v:group>
            <v:group style="position:absolute;left:4096;top:7831;width:1048;height:248" coordorigin="4096,7831" coordsize="1048,248">
              <v:shape style="position:absolute;left:4096;top:7831;width:1048;height:248" coordorigin="4096,7831" coordsize="1048,248" path="m5100,7831l4132,7841,4101,7911,4096,7952,4097,7973,4110,8032,4140,8079,5108,8070,5139,7999,5144,7959,5143,7938,5130,7879,5100,7831e" filled="t" fillcolor="#FFA900" stroked="f">
                <v:path arrowok="t"/>
                <v:fill/>
              </v:shape>
            </v:group>
            <v:group style="position:absolute;left:2656;top:11991;width:1048;height:248" coordorigin="2656,11991" coordsize="1048,248">
              <v:shape style="position:absolute;left:2656;top:11991;width:1048;height:248" coordorigin="2656,11991" coordsize="1048,248" path="m3660,11991l2692,12001,2661,12071,2656,12112,2657,12133,2670,12192,2700,12239,3668,12230,3699,12159,3704,12119,3703,12098,3690,12039,3660,11991e" filled="t" fillcolor="#FFFF00" stroked="f">
                <v:path arrowok="t"/>
                <v:fill/>
              </v:shape>
            </v:group>
            <v:group style="position:absolute;left:1816;top:5751;width:808;height:248" coordorigin="1816,5751" coordsize="808,248">
              <v:shape style="position:absolute;left:1816;top:5751;width:808;height:248" coordorigin="1816,5751" coordsize="808,248" path="m2580,5751l1852,5761,1821,5831,1816,5872,1817,5893,1830,5952,1860,5999,2588,5990,2619,5919,2624,5879,2623,5858,2610,5799,2580,5751e" filled="t" fillcolor="#FFA900" stroked="f">
                <v:path arrowok="t"/>
                <v:fill/>
              </v:shape>
            </v:group>
            <v:group style="position:absolute;left:2896;top:7311;width:928;height:248" coordorigin="2896,7311" coordsize="928,248">
              <v:shape style="position:absolute;left:2896;top:7311;width:928;height:248" coordorigin="2896,7311" coordsize="928,248" path="m3780,7311l2932,7321,2901,7391,2896,7432,2897,7453,2910,7512,2940,7559,3788,7550,3819,7479,3824,7439,3823,7418,3810,7359,3780,7311e" filled="t" fillcolor="#FFA900" stroked="f">
                <v:path arrowok="t"/>
                <v:fill/>
              </v:shape>
            </v:group>
            <v:group style="position:absolute;left:3376;top:7831;width:687;height:248" coordorigin="3376,7831" coordsize="687,248">
              <v:shape style="position:absolute;left:3376;top:7831;width:687;height:248" coordorigin="3376,7831" coordsize="687,248" path="m4020,7831l3412,7841,3381,7911,3376,7952,3377,7973,3390,8032,3420,8079,4028,8070,4059,7999,4064,7959,4063,7938,4050,7879,4020,7831e" filled="t" fillcolor="#A9BF00" stroked="f">
                <v:path arrowok="t"/>
                <v:fill/>
              </v:shape>
            </v:group>
            <v:group style="position:absolute;left:2176;top:12251;width:687;height:248" coordorigin="2176,12251" coordsize="687,248">
              <v:shape style="position:absolute;left:2176;top:12251;width:687;height:248" coordorigin="2176,12251" coordsize="687,248" path="m2820,12251l2212,12261,2181,12331,2176,12372,2177,12393,2190,12452,2220,12499,2828,12490,2859,12419,2864,12379,2863,12358,2850,12299,2820,12251e" filled="t" fillcolor="#FFBF00" stroked="f">
                <v:path arrowok="t"/>
                <v:fill/>
              </v:shape>
            </v:group>
            <v:group style="position:absolute;left:3256;top:12251;width:688;height:248" coordorigin="3256,12251" coordsize="688,248">
              <v:shape style="position:absolute;left:3256;top:12251;width:688;height:248" coordorigin="3256,12251" coordsize="688,248" path="m3900,12251l3292,12261,3261,12331,3256,12372,3257,12393,3270,12452,3300,12499,3908,12490,3939,12419,3944,12379,3943,12358,3930,12299,3900,12251e" filled="t" fillcolor="#FFBF00" stroked="f">
                <v:path arrowok="t"/>
                <v:fill/>
              </v:shape>
            </v:group>
            <v:group style="position:absolute;left:2176;top:12511;width:1048;height:248" coordorigin="2176,12511" coordsize="1048,248">
              <v:shape style="position:absolute;left:2176;top:12511;width:1048;height:248" coordorigin="2176,12511" coordsize="1048,248" path="m3180,12511l2212,12521,2181,12591,2176,12632,2177,12653,2190,12712,2220,12759,3188,12750,3219,12679,3224,12639,3223,12618,3210,12559,3180,12511e" filled="t" fillcolor="#FFBF00" stroked="f">
                <v:path arrowok="t"/>
                <v:fill/>
              </v:shape>
            </v:group>
            <v:group style="position:absolute;left:2176;top:13031;width:1048;height:248" coordorigin="2176,13031" coordsize="1048,248">
              <v:shape style="position:absolute;left:2176;top:13031;width:1048;height:248" coordorigin="2176,13031" coordsize="1048,248" path="m3180,13031l2212,13041,2181,13111,2176,13152,2177,13173,2190,13232,2220,13279,3188,13270,3219,13199,3224,13159,3223,13138,3210,13079,3180,13031e" filled="t" fillcolor="#FFBF00" stroked="f">
                <v:path arrowok="t"/>
                <v:fill/>
              </v:shape>
            </v:group>
            <v:group style="position:absolute;left:2656;top:13551;width:1048;height:248" coordorigin="2656,13551" coordsize="1048,248">
              <v:shape style="position:absolute;left:2656;top:13551;width:1048;height:248" coordorigin="2656,13551" coordsize="1048,248" path="m3660,13551l2692,13561,2661,13631,2656,13672,2657,13693,2670,13752,2700,13799,3668,13790,3699,13719,3704,13679,3703,13658,3690,13599,3660,13551e" filled="t" fillcolor="#FFBF00" stroked="f">
                <v:path arrowok="t"/>
                <v:fill/>
              </v:shape>
            </v:group>
            <v:group style="position:absolute;left:2296;top:11471;width:808;height:248" coordorigin="2296,11471" coordsize="808,248">
              <v:shape style="position:absolute;left:2296;top:11471;width:808;height:248" coordorigin="2296,11471" coordsize="808,248" path="m3060,11471l2332,11481,2301,11551,2296,11592,2297,11613,2310,11672,2340,11719,3068,11710,3099,11639,3104,11599,3103,11578,3090,11519,3060,11471e" filled="t" fillcolor="#A9BF00" stroked="f">
                <v:path arrowok="t"/>
                <v:fill/>
              </v:shape>
            </v:group>
            <v:group style="position:absolute;left:1936;top:11991;width:687;height:248" coordorigin="1936,11991" coordsize="687,248">
              <v:shape style="position:absolute;left:1936;top:11991;width:687;height:248" coordorigin="1936,11991" coordsize="687,248" path="m2580,11991l1972,12001,1941,12071,1936,12112,1937,12133,1950,12192,1980,12239,2588,12230,2619,12159,2624,12119,2623,12098,2610,12039,2580,11991e" filled="t" fillcolor="#A9BF00" stroked="f">
                <v:path arrowok="t"/>
                <v:fill/>
              </v:shape>
            </v:group>
            <v:group style="position:absolute;left:3136;top:11471;width:1288;height:248" coordorigin="3136,11471" coordsize="1288,248">
              <v:shape style="position:absolute;left:3136;top:11471;width:1288;height:248" coordorigin="3136,11471" coordsize="1288,248" path="m4380,11471l3172,11481,3141,11551,3136,11592,3137,11613,3150,11672,3180,11719,4388,11710,4419,11639,4424,11599,4423,11578,4410,11519,4380,11471e" filled="t" fillcolor="#FFBFA9" stroked="f">
                <v:path arrowok="t"/>
                <v:fill/>
              </v:shape>
            </v:group>
            <v:group style="position:absolute;left:3256;top:9391;width:928;height:248" coordorigin="3256,9391" coordsize="928,248">
              <v:shape style="position:absolute;left:3256;top:9391;width:928;height:248" coordorigin="3256,9391" coordsize="928,248" path="m4140,9391l3292,9401,3261,9471,3256,9512,3257,9533,3270,9592,3300,9639,4148,9630,4179,9559,4184,9519,4183,9498,4170,9439,4140,9391e" filled="t" fillcolor="#FFBFA9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55"/>
        </w:rPr>
        <w:t>//********************************************************************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240" w:lineRule="auto"/>
        <w:ind w:left="220" w:right="-20"/>
        <w:jc w:val="left"/>
        <w:tabs>
          <w:tab w:pos="980" w:val="left"/>
          <w:tab w:pos="29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215"/>
        </w:rPr>
        <w:t>//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28"/>
        </w:rPr>
        <w:t>Coin.java</w:t>
      </w:r>
      <w:r>
        <w:rPr>
          <w:rFonts w:ascii="Arial" w:hAnsi="Arial" w:cs="Arial" w:eastAsia="Arial"/>
          <w:sz w:val="20"/>
          <w:szCs w:val="20"/>
          <w:color w:val="555555"/>
          <w:spacing w:val="-63"/>
          <w:w w:val="128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28"/>
        </w:rPr>
        <w:t>Author:</w:t>
      </w:r>
      <w:r>
        <w:rPr>
          <w:rFonts w:ascii="Arial" w:hAnsi="Arial" w:cs="Arial" w:eastAsia="Arial"/>
          <w:sz w:val="20"/>
          <w:szCs w:val="20"/>
          <w:color w:val="555555"/>
          <w:spacing w:val="62"/>
          <w:w w:val="128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28"/>
        </w:rPr>
        <w:t>Lewis/Loftus/Cocking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240" w:lineRule="auto"/>
        <w:ind w:left="2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215"/>
        </w:rPr>
        <w:t>//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240" w:lineRule="auto"/>
        <w:ind w:left="220" w:right="-20"/>
        <w:jc w:val="left"/>
        <w:tabs>
          <w:tab w:pos="9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215"/>
        </w:rPr>
        <w:t>//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17"/>
        </w:rPr>
        <w:t>Represents</w:t>
      </w:r>
      <w:r>
        <w:rPr>
          <w:rFonts w:ascii="Arial" w:hAnsi="Arial" w:cs="Arial" w:eastAsia="Arial"/>
          <w:sz w:val="20"/>
          <w:szCs w:val="20"/>
          <w:color w:val="555555"/>
          <w:spacing w:val="55"/>
          <w:w w:val="117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32"/>
        </w:rPr>
        <w:t>coin</w:t>
      </w:r>
      <w:r>
        <w:rPr>
          <w:rFonts w:ascii="Arial" w:hAnsi="Arial" w:cs="Arial" w:eastAsia="Arial"/>
          <w:sz w:val="20"/>
          <w:szCs w:val="20"/>
          <w:color w:val="555555"/>
          <w:spacing w:val="39"/>
          <w:w w:val="132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32"/>
        </w:rPr>
        <w:t>with</w:t>
      </w:r>
      <w:r>
        <w:rPr>
          <w:rFonts w:ascii="Arial" w:hAnsi="Arial" w:cs="Arial" w:eastAsia="Arial"/>
          <w:sz w:val="20"/>
          <w:szCs w:val="20"/>
          <w:color w:val="555555"/>
          <w:spacing w:val="54"/>
          <w:w w:val="132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00"/>
        </w:rPr>
        <w:t>two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35"/>
        </w:rPr>
        <w:t>sides</w:t>
      </w:r>
      <w:r>
        <w:rPr>
          <w:rFonts w:ascii="Arial" w:hAnsi="Arial" w:cs="Arial" w:eastAsia="Arial"/>
          <w:sz w:val="20"/>
          <w:szCs w:val="20"/>
          <w:color w:val="555555"/>
          <w:spacing w:val="12"/>
          <w:w w:val="135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35"/>
        </w:rPr>
        <w:t>that</w:t>
      </w:r>
      <w:r>
        <w:rPr>
          <w:rFonts w:ascii="Arial" w:hAnsi="Arial" w:cs="Arial" w:eastAsia="Arial"/>
          <w:sz w:val="20"/>
          <w:szCs w:val="20"/>
          <w:color w:val="555555"/>
          <w:spacing w:val="72"/>
          <w:w w:val="135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48"/>
        </w:rPr>
        <w:t>flipped.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240" w:lineRule="auto"/>
        <w:ind w:left="185" w:right="92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55"/>
        </w:rPr>
        <w:t>//********************************************************************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240" w:lineRule="auto"/>
        <w:ind w:left="185" w:right="948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7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0" w:after="0" w:line="240" w:lineRule="auto"/>
        <w:ind w:left="2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CC"/>
          <w:spacing w:val="0"/>
          <w:w w:val="132"/>
        </w:rPr>
        <w:t>import</w:t>
      </w:r>
      <w:r>
        <w:rPr>
          <w:rFonts w:ascii="Arial" w:hAnsi="Arial" w:cs="Arial" w:eastAsia="Arial"/>
          <w:sz w:val="20"/>
          <w:szCs w:val="20"/>
          <w:color w:val="0000CC"/>
          <w:spacing w:val="30"/>
          <w:w w:val="13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32"/>
        </w:rPr>
        <w:t>java.util.Random;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240" w:lineRule="auto"/>
        <w:ind w:left="185" w:right="948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7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0" w:after="0" w:line="240" w:lineRule="auto"/>
        <w:ind w:left="2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CC"/>
          <w:spacing w:val="0"/>
          <w:w w:val="128"/>
        </w:rPr>
        <w:t>public</w:t>
      </w:r>
      <w:r>
        <w:rPr>
          <w:rFonts w:ascii="Arial" w:hAnsi="Arial" w:cs="Arial" w:eastAsia="Arial"/>
          <w:sz w:val="20"/>
          <w:szCs w:val="20"/>
          <w:color w:val="0000CC"/>
          <w:spacing w:val="0"/>
          <w:w w:val="128"/>
        </w:rPr>
        <w:t> </w:t>
      </w:r>
      <w:r>
        <w:rPr>
          <w:rFonts w:ascii="Arial" w:hAnsi="Arial" w:cs="Arial" w:eastAsia="Arial"/>
          <w:sz w:val="20"/>
          <w:szCs w:val="20"/>
          <w:color w:val="0000CC"/>
          <w:spacing w:val="25"/>
          <w:w w:val="128"/>
        </w:rPr>
        <w:t> </w:t>
      </w:r>
      <w:r>
        <w:rPr>
          <w:rFonts w:ascii="Arial" w:hAnsi="Arial" w:cs="Arial" w:eastAsia="Arial"/>
          <w:sz w:val="20"/>
          <w:szCs w:val="20"/>
          <w:color w:val="0000CC"/>
          <w:spacing w:val="0"/>
          <w:w w:val="128"/>
        </w:rPr>
        <w:t>class</w:t>
      </w:r>
      <w:r>
        <w:rPr>
          <w:rFonts w:ascii="Arial" w:hAnsi="Arial" w:cs="Arial" w:eastAsia="Arial"/>
          <w:sz w:val="20"/>
          <w:szCs w:val="20"/>
          <w:color w:val="0000CC"/>
          <w:spacing w:val="63"/>
          <w:w w:val="12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28"/>
        </w:rPr>
        <w:t>Coin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79"/>
        </w:rPr>
        <w:t>{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8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11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color w:val="0000CC"/>
          <w:spacing w:val="0"/>
          <w:w w:val="153"/>
        </w:rPr>
        <w:t>private</w:t>
      </w:r>
      <w:r>
        <w:rPr>
          <w:rFonts w:ascii="Arial" w:hAnsi="Arial" w:cs="Arial" w:eastAsia="Arial"/>
          <w:sz w:val="20"/>
          <w:szCs w:val="20"/>
          <w:color w:val="0000CC"/>
          <w:spacing w:val="-49"/>
          <w:w w:val="153"/>
        </w:rPr>
        <w:t> </w:t>
      </w:r>
      <w:r>
        <w:rPr>
          <w:rFonts w:ascii="Arial" w:hAnsi="Arial" w:cs="Arial" w:eastAsia="Arial"/>
          <w:sz w:val="20"/>
          <w:szCs w:val="20"/>
          <w:color w:val="0000CC"/>
          <w:spacing w:val="0"/>
          <w:w w:val="153"/>
        </w:rPr>
        <w:t>final</w:t>
      </w:r>
      <w:r>
        <w:rPr>
          <w:rFonts w:ascii="Arial" w:hAnsi="Arial" w:cs="Arial" w:eastAsia="Arial"/>
          <w:sz w:val="20"/>
          <w:szCs w:val="20"/>
          <w:color w:val="0000CC"/>
          <w:spacing w:val="72"/>
          <w:w w:val="153"/>
        </w:rPr>
        <w:t> </w:t>
      </w:r>
      <w:r>
        <w:rPr>
          <w:rFonts w:ascii="Arial" w:hAnsi="Arial" w:cs="Arial" w:eastAsia="Arial"/>
          <w:sz w:val="20"/>
          <w:szCs w:val="20"/>
          <w:color w:val="0000CC"/>
          <w:spacing w:val="0"/>
          <w:w w:val="153"/>
        </w:rPr>
        <w:t>int</w:t>
      </w:r>
      <w:r>
        <w:rPr>
          <w:rFonts w:ascii="Arial" w:hAnsi="Arial" w:cs="Arial" w:eastAsia="Arial"/>
          <w:sz w:val="20"/>
          <w:szCs w:val="20"/>
          <w:color w:val="0000CC"/>
          <w:spacing w:val="71"/>
          <w:w w:val="15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HEADS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36699"/>
          <w:spacing w:val="0"/>
          <w:w w:val="107"/>
        </w:rPr>
        <w:t>0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8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12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color w:val="0000CC"/>
          <w:spacing w:val="0"/>
          <w:w w:val="153"/>
        </w:rPr>
        <w:t>private</w:t>
      </w:r>
      <w:r>
        <w:rPr>
          <w:rFonts w:ascii="Arial" w:hAnsi="Arial" w:cs="Arial" w:eastAsia="Arial"/>
          <w:sz w:val="20"/>
          <w:szCs w:val="20"/>
          <w:color w:val="0000CC"/>
          <w:spacing w:val="-49"/>
          <w:w w:val="153"/>
        </w:rPr>
        <w:t> </w:t>
      </w:r>
      <w:r>
        <w:rPr>
          <w:rFonts w:ascii="Arial" w:hAnsi="Arial" w:cs="Arial" w:eastAsia="Arial"/>
          <w:sz w:val="20"/>
          <w:szCs w:val="20"/>
          <w:color w:val="0000CC"/>
          <w:spacing w:val="0"/>
          <w:w w:val="153"/>
        </w:rPr>
        <w:t>final</w:t>
      </w:r>
      <w:r>
        <w:rPr>
          <w:rFonts w:ascii="Arial" w:hAnsi="Arial" w:cs="Arial" w:eastAsia="Arial"/>
          <w:sz w:val="20"/>
          <w:szCs w:val="20"/>
          <w:color w:val="0000CC"/>
          <w:spacing w:val="72"/>
          <w:w w:val="153"/>
        </w:rPr>
        <w:t> </w:t>
      </w:r>
      <w:r>
        <w:rPr>
          <w:rFonts w:ascii="Arial" w:hAnsi="Arial" w:cs="Arial" w:eastAsia="Arial"/>
          <w:sz w:val="20"/>
          <w:szCs w:val="20"/>
          <w:color w:val="0000CC"/>
          <w:spacing w:val="0"/>
          <w:w w:val="153"/>
        </w:rPr>
        <w:t>int</w:t>
      </w:r>
      <w:r>
        <w:rPr>
          <w:rFonts w:ascii="Arial" w:hAnsi="Arial" w:cs="Arial" w:eastAsia="Arial"/>
          <w:sz w:val="20"/>
          <w:szCs w:val="20"/>
          <w:color w:val="0000CC"/>
          <w:spacing w:val="71"/>
          <w:w w:val="15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TAILS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36699"/>
          <w:spacing w:val="0"/>
          <w:w w:val="107"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7"/>
        </w:rPr>
        <w:t>13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8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14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color w:val="0000CC"/>
          <w:spacing w:val="0"/>
          <w:w w:val="149"/>
        </w:rPr>
        <w:t>private</w:t>
      </w:r>
      <w:r>
        <w:rPr>
          <w:rFonts w:ascii="Arial" w:hAnsi="Arial" w:cs="Arial" w:eastAsia="Arial"/>
          <w:sz w:val="20"/>
          <w:szCs w:val="20"/>
          <w:color w:val="0000CC"/>
          <w:spacing w:val="-23"/>
          <w:w w:val="149"/>
        </w:rPr>
        <w:t> </w:t>
      </w:r>
      <w:r>
        <w:rPr>
          <w:rFonts w:ascii="Arial" w:hAnsi="Arial" w:cs="Arial" w:eastAsia="Arial"/>
          <w:sz w:val="20"/>
          <w:szCs w:val="20"/>
          <w:color w:val="0000CC"/>
          <w:spacing w:val="0"/>
          <w:w w:val="149"/>
        </w:rPr>
        <w:t>int</w:t>
      </w:r>
      <w:r>
        <w:rPr>
          <w:rFonts w:ascii="Arial" w:hAnsi="Arial" w:cs="Arial" w:eastAsia="Arial"/>
          <w:sz w:val="20"/>
          <w:szCs w:val="20"/>
          <w:color w:val="0000CC"/>
          <w:spacing w:val="82"/>
          <w:w w:val="14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49"/>
        </w:rPr>
        <w:t>face;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7"/>
        </w:rPr>
        <w:t>15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8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16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81"/>
        </w:rPr>
        <w:t>//-----------------------------------------------------------------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860" w:val="left"/>
          <w:tab w:pos="13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17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215"/>
        </w:rPr>
        <w:t>//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19"/>
        </w:rPr>
        <w:t>Sets</w:t>
      </w:r>
      <w:r>
        <w:rPr>
          <w:rFonts w:ascii="Arial" w:hAnsi="Arial" w:cs="Arial" w:eastAsia="Arial"/>
          <w:sz w:val="20"/>
          <w:szCs w:val="20"/>
          <w:color w:val="555555"/>
          <w:spacing w:val="54"/>
          <w:w w:val="119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29"/>
        </w:rPr>
        <w:t>the</w:t>
      </w:r>
      <w:r>
        <w:rPr>
          <w:rFonts w:ascii="Arial" w:hAnsi="Arial" w:cs="Arial" w:eastAsia="Arial"/>
          <w:sz w:val="20"/>
          <w:szCs w:val="20"/>
          <w:color w:val="555555"/>
          <w:spacing w:val="48"/>
          <w:w w:val="129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29"/>
        </w:rPr>
        <w:t>coin</w:t>
      </w:r>
      <w:r>
        <w:rPr>
          <w:rFonts w:ascii="Arial" w:hAnsi="Arial" w:cs="Arial" w:eastAsia="Arial"/>
          <w:sz w:val="20"/>
          <w:szCs w:val="20"/>
          <w:color w:val="555555"/>
          <w:spacing w:val="52"/>
          <w:w w:val="129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51"/>
        </w:rPr>
        <w:t>flipping</w:t>
      </w:r>
      <w:r>
        <w:rPr>
          <w:rFonts w:ascii="Arial" w:hAnsi="Arial" w:cs="Arial" w:eastAsia="Arial"/>
          <w:sz w:val="20"/>
          <w:szCs w:val="20"/>
          <w:color w:val="555555"/>
          <w:spacing w:val="36"/>
          <w:w w:val="151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211"/>
        </w:rPr>
        <w:t>it</w:t>
      </w:r>
      <w:r>
        <w:rPr>
          <w:rFonts w:ascii="Arial" w:hAnsi="Arial" w:cs="Arial" w:eastAsia="Arial"/>
          <w:sz w:val="20"/>
          <w:szCs w:val="20"/>
          <w:color w:val="555555"/>
          <w:spacing w:val="32"/>
          <w:w w:val="211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211"/>
        </w:rPr>
        <w:t>initially.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8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18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81"/>
        </w:rPr>
        <w:t>//-----------------------------------------------------------------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8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19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color w:val="0000CC"/>
          <w:spacing w:val="0"/>
          <w:w w:val="137"/>
        </w:rPr>
        <w:t>public</w:t>
      </w:r>
      <w:r>
        <w:rPr>
          <w:rFonts w:ascii="Arial" w:hAnsi="Arial" w:cs="Arial" w:eastAsia="Arial"/>
          <w:sz w:val="20"/>
          <w:szCs w:val="20"/>
          <w:color w:val="0000CC"/>
          <w:spacing w:val="44"/>
          <w:w w:val="13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Coin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color w:val="00000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80"/>
        </w:rPr>
        <w:t>()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8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20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79"/>
        </w:rPr>
        <w:t>{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12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21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89"/>
        </w:rPr>
        <w:t>flip();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8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22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79"/>
        </w:rPr>
        <w:t>}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7"/>
        </w:rPr>
        <w:t>23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8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24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81"/>
        </w:rPr>
        <w:t>//-----------------------------------------------------------------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860" w:val="left"/>
          <w:tab w:pos="13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25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215"/>
        </w:rPr>
        <w:t>//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33"/>
        </w:rPr>
        <w:t>Flips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33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10"/>
          <w:w w:val="133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33"/>
        </w:rPr>
        <w:t>the</w:t>
      </w:r>
      <w:r>
        <w:rPr>
          <w:rFonts w:ascii="Arial" w:hAnsi="Arial" w:cs="Arial" w:eastAsia="Arial"/>
          <w:sz w:val="20"/>
          <w:szCs w:val="20"/>
          <w:color w:val="555555"/>
          <w:spacing w:val="35"/>
          <w:w w:val="133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33"/>
        </w:rPr>
        <w:t>coin</w:t>
      </w:r>
      <w:r>
        <w:rPr>
          <w:rFonts w:ascii="Arial" w:hAnsi="Arial" w:cs="Arial" w:eastAsia="Arial"/>
          <w:sz w:val="20"/>
          <w:szCs w:val="20"/>
          <w:color w:val="555555"/>
          <w:spacing w:val="35"/>
          <w:w w:val="133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17"/>
        </w:rPr>
        <w:t>randomly</w:t>
      </w:r>
      <w:r>
        <w:rPr>
          <w:rFonts w:ascii="Arial" w:hAnsi="Arial" w:cs="Arial" w:eastAsia="Arial"/>
          <w:sz w:val="20"/>
          <w:szCs w:val="20"/>
          <w:color w:val="555555"/>
          <w:spacing w:val="47"/>
          <w:w w:val="117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17"/>
        </w:rPr>
        <w:t>choosing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17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6"/>
          <w:w w:val="117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34"/>
        </w:rPr>
        <w:t>face</w:t>
      </w:r>
      <w:r>
        <w:rPr>
          <w:rFonts w:ascii="Arial" w:hAnsi="Arial" w:cs="Arial" w:eastAsia="Arial"/>
          <w:sz w:val="20"/>
          <w:szCs w:val="20"/>
          <w:color w:val="555555"/>
          <w:spacing w:val="15"/>
          <w:w w:val="134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34"/>
        </w:rPr>
        <w:t>value.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8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26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81"/>
        </w:rPr>
        <w:t>//-----------------------------------------------------------------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8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27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color w:val="0000CC"/>
          <w:spacing w:val="0"/>
          <w:w w:val="133"/>
        </w:rPr>
        <w:t>public</w:t>
      </w:r>
      <w:r>
        <w:rPr>
          <w:rFonts w:ascii="Arial" w:hAnsi="Arial" w:cs="Arial" w:eastAsia="Arial"/>
          <w:sz w:val="20"/>
          <w:szCs w:val="20"/>
          <w:color w:val="0000CC"/>
          <w:spacing w:val="67"/>
          <w:w w:val="133"/>
        </w:rPr>
        <w:t> </w:t>
      </w:r>
      <w:r>
        <w:rPr>
          <w:rFonts w:ascii="Arial" w:hAnsi="Arial" w:cs="Arial" w:eastAsia="Arial"/>
          <w:sz w:val="20"/>
          <w:szCs w:val="20"/>
          <w:color w:val="0000CC"/>
          <w:spacing w:val="0"/>
          <w:w w:val="133"/>
        </w:rPr>
        <w:t>void</w:t>
      </w:r>
      <w:r>
        <w:rPr>
          <w:rFonts w:ascii="Arial" w:hAnsi="Arial" w:cs="Arial" w:eastAsia="Arial"/>
          <w:sz w:val="20"/>
          <w:szCs w:val="20"/>
          <w:color w:val="0000CC"/>
          <w:spacing w:val="35"/>
          <w:w w:val="13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83"/>
        </w:rPr>
        <w:t>flip</w:t>
      </w:r>
      <w:r>
        <w:rPr>
          <w:rFonts w:ascii="Arial" w:hAnsi="Arial" w:cs="Arial" w:eastAsia="Arial"/>
          <w:sz w:val="20"/>
          <w:szCs w:val="20"/>
          <w:color w:val="000000"/>
          <w:spacing w:val="29"/>
          <w:w w:val="18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83"/>
        </w:rPr>
        <w:t>()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8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28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79"/>
        </w:rPr>
        <w:t>{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12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29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face</w:t>
      </w:r>
      <w:r>
        <w:rPr>
          <w:rFonts w:ascii="Arial" w:hAnsi="Arial" w:cs="Arial" w:eastAsia="Arial"/>
          <w:sz w:val="20"/>
          <w:szCs w:val="20"/>
          <w:spacing w:val="50"/>
          <w:w w:val="12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73"/>
        </w:rPr>
        <w:t>(</w:t>
      </w:r>
      <w:r>
        <w:rPr>
          <w:rFonts w:ascii="Arial" w:hAnsi="Arial" w:cs="Arial" w:eastAsia="Arial"/>
          <w:sz w:val="20"/>
          <w:szCs w:val="20"/>
          <w:color w:val="0000CC"/>
          <w:spacing w:val="0"/>
          <w:w w:val="173"/>
        </w:rPr>
        <w:t>int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73"/>
        </w:rPr>
        <w:t>)</w:t>
      </w:r>
      <w:r>
        <w:rPr>
          <w:rFonts w:ascii="Arial" w:hAnsi="Arial" w:cs="Arial" w:eastAsia="Arial"/>
          <w:sz w:val="20"/>
          <w:szCs w:val="20"/>
          <w:color w:val="000000"/>
          <w:spacing w:val="27"/>
          <w:w w:val="17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27"/>
        </w:rPr>
        <w:t>(Math.random()</w:t>
      </w:r>
      <w:r>
        <w:rPr>
          <w:rFonts w:ascii="Arial" w:hAnsi="Arial" w:cs="Arial" w:eastAsia="Arial"/>
          <w:sz w:val="20"/>
          <w:szCs w:val="20"/>
          <w:color w:val="000000"/>
          <w:spacing w:val="-33"/>
          <w:w w:val="12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27"/>
        </w:rPr>
        <w:t>*</w:t>
      </w:r>
      <w:r>
        <w:rPr>
          <w:rFonts w:ascii="Arial" w:hAnsi="Arial" w:cs="Arial" w:eastAsia="Arial"/>
          <w:sz w:val="20"/>
          <w:szCs w:val="20"/>
          <w:color w:val="000000"/>
          <w:spacing w:val="71"/>
          <w:w w:val="127"/>
        </w:rPr>
        <w:t> </w:t>
      </w:r>
      <w:r>
        <w:rPr>
          <w:rFonts w:ascii="Arial" w:hAnsi="Arial" w:cs="Arial" w:eastAsia="Arial"/>
          <w:sz w:val="20"/>
          <w:szCs w:val="20"/>
          <w:color w:val="336699"/>
          <w:spacing w:val="0"/>
          <w:w w:val="107"/>
        </w:rPr>
        <w:t>2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96"/>
        </w:rPr>
        <w:t>);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8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30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79"/>
        </w:rPr>
        <w:t>}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7"/>
        </w:rPr>
        <w:t>31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8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32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81"/>
        </w:rPr>
        <w:t>//-----------------------------------------------------------------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860" w:val="left"/>
          <w:tab w:pos="13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33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215"/>
        </w:rPr>
        <w:t>//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29"/>
        </w:rPr>
        <w:t>Returns</w:t>
      </w:r>
      <w:r>
        <w:rPr>
          <w:rFonts w:ascii="Arial" w:hAnsi="Arial" w:cs="Arial" w:eastAsia="Arial"/>
          <w:sz w:val="20"/>
          <w:szCs w:val="20"/>
          <w:color w:val="555555"/>
          <w:spacing w:val="-22"/>
          <w:w w:val="129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29"/>
        </w:rPr>
        <w:t>true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29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11"/>
          <w:w w:val="129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240"/>
        </w:rPr>
        <w:t>if</w:t>
      </w:r>
      <w:r>
        <w:rPr>
          <w:rFonts w:ascii="Arial" w:hAnsi="Arial" w:cs="Arial" w:eastAsia="Arial"/>
          <w:sz w:val="20"/>
          <w:szCs w:val="20"/>
          <w:color w:val="555555"/>
          <w:spacing w:val="-13"/>
          <w:w w:val="240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34"/>
        </w:rPr>
        <w:t>the</w:t>
      </w:r>
      <w:r>
        <w:rPr>
          <w:rFonts w:ascii="Arial" w:hAnsi="Arial" w:cs="Arial" w:eastAsia="Arial"/>
          <w:sz w:val="20"/>
          <w:szCs w:val="20"/>
          <w:color w:val="555555"/>
          <w:spacing w:val="32"/>
          <w:w w:val="134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34"/>
        </w:rPr>
        <w:t>current</w:t>
      </w:r>
      <w:r>
        <w:rPr>
          <w:rFonts w:ascii="Arial" w:hAnsi="Arial" w:cs="Arial" w:eastAsia="Arial"/>
          <w:sz w:val="20"/>
          <w:szCs w:val="20"/>
          <w:color w:val="555555"/>
          <w:spacing w:val="46"/>
          <w:w w:val="134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34"/>
        </w:rPr>
        <w:t>face</w:t>
      </w:r>
      <w:r>
        <w:rPr>
          <w:rFonts w:ascii="Arial" w:hAnsi="Arial" w:cs="Arial" w:eastAsia="Arial"/>
          <w:sz w:val="20"/>
          <w:szCs w:val="20"/>
          <w:color w:val="555555"/>
          <w:spacing w:val="15"/>
          <w:w w:val="134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34"/>
        </w:rPr>
        <w:t>of</w:t>
      </w:r>
      <w:r>
        <w:rPr>
          <w:rFonts w:ascii="Arial" w:hAnsi="Arial" w:cs="Arial" w:eastAsia="Arial"/>
          <w:sz w:val="20"/>
          <w:szCs w:val="20"/>
          <w:color w:val="555555"/>
          <w:spacing w:val="61"/>
          <w:w w:val="134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34"/>
        </w:rPr>
        <w:t>the</w:t>
      </w:r>
      <w:r>
        <w:rPr>
          <w:rFonts w:ascii="Arial" w:hAnsi="Arial" w:cs="Arial" w:eastAsia="Arial"/>
          <w:sz w:val="20"/>
          <w:szCs w:val="20"/>
          <w:color w:val="555555"/>
          <w:spacing w:val="32"/>
          <w:w w:val="134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34"/>
        </w:rPr>
        <w:t>coin</w:t>
      </w:r>
      <w:r>
        <w:rPr>
          <w:rFonts w:ascii="Arial" w:hAnsi="Arial" w:cs="Arial" w:eastAsia="Arial"/>
          <w:sz w:val="20"/>
          <w:szCs w:val="20"/>
          <w:color w:val="555555"/>
          <w:spacing w:val="31"/>
          <w:w w:val="134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34"/>
        </w:rPr>
        <w:t>is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34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17"/>
          <w:w w:val="134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34"/>
        </w:rPr>
        <w:t>heads.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8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34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81"/>
        </w:rPr>
        <w:t>//-----------------------------------------------------------------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8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35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color w:val="0000CC"/>
          <w:spacing w:val="0"/>
          <w:w w:val="125"/>
        </w:rPr>
        <w:t>public</w:t>
      </w:r>
      <w:r>
        <w:rPr>
          <w:rFonts w:ascii="Arial" w:hAnsi="Arial" w:cs="Arial" w:eastAsia="Arial"/>
          <w:sz w:val="20"/>
          <w:szCs w:val="20"/>
          <w:color w:val="0000CC"/>
          <w:spacing w:val="0"/>
          <w:w w:val="125"/>
        </w:rPr>
        <w:t> </w:t>
      </w:r>
      <w:r>
        <w:rPr>
          <w:rFonts w:ascii="Arial" w:hAnsi="Arial" w:cs="Arial" w:eastAsia="Arial"/>
          <w:sz w:val="20"/>
          <w:szCs w:val="20"/>
          <w:color w:val="0000CC"/>
          <w:spacing w:val="44"/>
          <w:w w:val="125"/>
        </w:rPr>
        <w:t> </w:t>
      </w:r>
      <w:r>
        <w:rPr>
          <w:rFonts w:ascii="Arial" w:hAnsi="Arial" w:cs="Arial" w:eastAsia="Arial"/>
          <w:sz w:val="20"/>
          <w:szCs w:val="20"/>
          <w:color w:val="0000CC"/>
          <w:spacing w:val="0"/>
          <w:w w:val="125"/>
        </w:rPr>
        <w:t>boolean</w:t>
      </w:r>
      <w:r>
        <w:rPr>
          <w:rFonts w:ascii="Arial" w:hAnsi="Arial" w:cs="Arial" w:eastAsia="Arial"/>
          <w:sz w:val="20"/>
          <w:szCs w:val="20"/>
          <w:color w:val="0000CC"/>
          <w:spacing w:val="1"/>
          <w:w w:val="12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25"/>
        </w:rPr>
        <w:t>isHeads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12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80"/>
        </w:rPr>
        <w:t>()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8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36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79"/>
        </w:rPr>
        <w:t>{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12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37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color w:val="0000CC"/>
          <w:spacing w:val="0"/>
          <w:w w:val="135"/>
        </w:rPr>
        <w:t>return</w:t>
      </w:r>
      <w:r>
        <w:rPr>
          <w:rFonts w:ascii="Arial" w:hAnsi="Arial" w:cs="Arial" w:eastAsia="Arial"/>
          <w:sz w:val="20"/>
          <w:szCs w:val="20"/>
          <w:color w:val="0000CC"/>
          <w:spacing w:val="56"/>
          <w:w w:val="13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35"/>
        </w:rPr>
        <w:t>(face</w:t>
      </w:r>
      <w:r>
        <w:rPr>
          <w:rFonts w:ascii="Arial" w:hAnsi="Arial" w:cs="Arial" w:eastAsia="Arial"/>
          <w:sz w:val="20"/>
          <w:szCs w:val="20"/>
          <w:color w:val="000000"/>
          <w:spacing w:val="41"/>
          <w:w w:val="13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==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3"/>
        </w:rPr>
        <w:t>HEADS);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8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38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79"/>
        </w:rPr>
        <w:t>}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7"/>
        </w:rPr>
        <w:t>39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8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40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81"/>
        </w:rPr>
        <w:t>//-----------------------------------------------------------------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860" w:val="left"/>
          <w:tab w:pos="13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41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215"/>
        </w:rPr>
        <w:t>//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30"/>
        </w:rPr>
        <w:t>Returns</w:t>
      </w:r>
      <w:r>
        <w:rPr>
          <w:rFonts w:ascii="Arial" w:hAnsi="Arial" w:cs="Arial" w:eastAsia="Arial"/>
          <w:sz w:val="20"/>
          <w:szCs w:val="20"/>
          <w:color w:val="555555"/>
          <w:spacing w:val="-29"/>
          <w:w w:val="130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30"/>
        </w:rPr>
        <w:t>the</w:t>
      </w:r>
      <w:r>
        <w:rPr>
          <w:rFonts w:ascii="Arial" w:hAnsi="Arial" w:cs="Arial" w:eastAsia="Arial"/>
          <w:sz w:val="20"/>
          <w:szCs w:val="20"/>
          <w:color w:val="555555"/>
          <w:spacing w:val="45"/>
          <w:w w:val="130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30"/>
        </w:rPr>
        <w:t>current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30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1"/>
          <w:w w:val="130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30"/>
        </w:rPr>
        <w:t>face</w:t>
      </w:r>
      <w:r>
        <w:rPr>
          <w:rFonts w:ascii="Arial" w:hAnsi="Arial" w:cs="Arial" w:eastAsia="Arial"/>
          <w:sz w:val="20"/>
          <w:szCs w:val="20"/>
          <w:color w:val="555555"/>
          <w:spacing w:val="33"/>
          <w:w w:val="130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30"/>
        </w:rPr>
        <w:t>of</w:t>
      </w:r>
      <w:r>
        <w:rPr>
          <w:rFonts w:ascii="Arial" w:hAnsi="Arial" w:cs="Arial" w:eastAsia="Arial"/>
          <w:sz w:val="20"/>
          <w:szCs w:val="20"/>
          <w:color w:val="555555"/>
          <w:spacing w:val="70"/>
          <w:w w:val="130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30"/>
        </w:rPr>
        <w:t>the</w:t>
      </w:r>
      <w:r>
        <w:rPr>
          <w:rFonts w:ascii="Arial" w:hAnsi="Arial" w:cs="Arial" w:eastAsia="Arial"/>
          <w:sz w:val="20"/>
          <w:szCs w:val="20"/>
          <w:color w:val="555555"/>
          <w:spacing w:val="45"/>
          <w:w w:val="130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30"/>
        </w:rPr>
        <w:t>coin</w:t>
      </w:r>
      <w:r>
        <w:rPr>
          <w:rFonts w:ascii="Arial" w:hAnsi="Arial" w:cs="Arial" w:eastAsia="Arial"/>
          <w:sz w:val="20"/>
          <w:szCs w:val="20"/>
          <w:color w:val="555555"/>
          <w:spacing w:val="48"/>
          <w:w w:val="130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54"/>
        </w:rPr>
        <w:t>string.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8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42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color w:val="555555"/>
          <w:spacing w:val="0"/>
          <w:w w:val="181"/>
        </w:rPr>
        <w:t>//-----------------------------------------------------------------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8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43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color w:val="0000CC"/>
          <w:spacing w:val="0"/>
          <w:w w:val="145"/>
        </w:rPr>
        <w:t>public</w:t>
      </w:r>
      <w:r>
        <w:rPr>
          <w:rFonts w:ascii="Arial" w:hAnsi="Arial" w:cs="Arial" w:eastAsia="Arial"/>
          <w:sz w:val="20"/>
          <w:szCs w:val="20"/>
          <w:color w:val="0000CC"/>
          <w:spacing w:val="-2"/>
          <w:w w:val="14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45"/>
        </w:rPr>
        <w:t>String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14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45"/>
        </w:rPr>
        <w:t>toString()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8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44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79"/>
        </w:rPr>
        <w:t>{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12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45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String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 </w:t>
      </w:r>
      <w:r>
        <w:rPr>
          <w:rFonts w:ascii="Arial" w:hAnsi="Arial" w:cs="Arial" w:eastAsia="Arial"/>
          <w:sz w:val="20"/>
          <w:szCs w:val="20"/>
          <w:spacing w:val="44"/>
          <w:w w:val="12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faceName;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12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46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color w:val="0000CC"/>
          <w:spacing w:val="0"/>
          <w:w w:val="240"/>
        </w:rPr>
        <w:t>if</w:t>
      </w:r>
      <w:r>
        <w:rPr>
          <w:rFonts w:ascii="Arial" w:hAnsi="Arial" w:cs="Arial" w:eastAsia="Arial"/>
          <w:sz w:val="20"/>
          <w:szCs w:val="20"/>
          <w:color w:val="0000CC"/>
          <w:spacing w:val="-13"/>
          <w:w w:val="24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34"/>
        </w:rPr>
        <w:t>(face</w:t>
      </w:r>
      <w:r>
        <w:rPr>
          <w:rFonts w:ascii="Arial" w:hAnsi="Arial" w:cs="Arial" w:eastAsia="Arial"/>
          <w:sz w:val="20"/>
          <w:szCs w:val="20"/>
          <w:color w:val="000000"/>
          <w:spacing w:val="46"/>
          <w:w w:val="13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==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HEADS)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15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47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faceName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3399"/>
          <w:spacing w:val="0"/>
          <w:w w:val="116"/>
        </w:rPr>
        <w:t>"Heads"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12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48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color w:val="0000CC"/>
          <w:spacing w:val="0"/>
          <w:w w:val="130"/>
        </w:rPr>
        <w:t>else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15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49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faceName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3399"/>
          <w:spacing w:val="0"/>
          <w:w w:val="148"/>
        </w:rPr>
        <w:t>"Tails"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7"/>
        </w:rPr>
        <w:t>50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12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51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color w:val="0000CC"/>
          <w:spacing w:val="0"/>
          <w:w w:val="125"/>
        </w:rPr>
        <w:t>return</w:t>
      </w:r>
      <w:r>
        <w:rPr>
          <w:rFonts w:ascii="Arial" w:hAnsi="Arial" w:cs="Arial" w:eastAsia="Arial"/>
          <w:sz w:val="20"/>
          <w:szCs w:val="20"/>
          <w:color w:val="0000CC"/>
          <w:spacing w:val="0"/>
          <w:w w:val="125"/>
        </w:rPr>
        <w:t> </w:t>
      </w:r>
      <w:r>
        <w:rPr>
          <w:rFonts w:ascii="Arial" w:hAnsi="Arial" w:cs="Arial" w:eastAsia="Arial"/>
          <w:sz w:val="20"/>
          <w:szCs w:val="20"/>
          <w:color w:val="0000CC"/>
          <w:spacing w:val="44"/>
          <w:w w:val="12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25"/>
        </w:rPr>
        <w:t>faceName;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tabs>
          <w:tab w:pos="8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52</w:t>
      </w:r>
      <w:r>
        <w:rPr>
          <w:rFonts w:ascii="Arial" w:hAnsi="Arial" w:cs="Arial" w:eastAsia="Arial"/>
          <w:sz w:val="20"/>
          <w:szCs w:val="20"/>
          <w:spacing w:val="-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79"/>
        </w:rPr>
        <w:t>}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53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79"/>
        </w:rPr>
        <w:t>}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7"/>
        </w:rPr>
        <w:t>54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sectPr>
      <w:type w:val="continuous"/>
      <w:pgSz w:w="12240" w:h="15860"/>
      <w:pgMar w:top="480" w:bottom="280" w:left="6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2014-09-17T14:53:26Z</dcterms:created>
  <dcterms:modified xsi:type="dcterms:W3CDTF">2014-09-17T14:53:26Z</dcterms:modified>
</cp:coreProperties>
</file>